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1664576" w14:textId="77777777" w:rsidTr="00007728">
        <w:trPr>
          <w:trHeight w:hRule="exact" w:val="1800"/>
        </w:trPr>
        <w:tc>
          <w:tcPr>
            <w:tcW w:w="9360" w:type="dxa"/>
            <w:tcMar>
              <w:top w:w="0" w:type="dxa"/>
              <w:bottom w:w="0" w:type="dxa"/>
            </w:tcMar>
          </w:tcPr>
          <w:p w14:paraId="15568B49" w14:textId="31C8D399" w:rsidR="00692703" w:rsidRPr="00CF1A49" w:rsidRDefault="00E47859" w:rsidP="00913946">
            <w:pPr>
              <w:pStyle w:val="Title"/>
            </w:pPr>
            <w:r>
              <w:t>Pradeep</w:t>
            </w:r>
            <w:r w:rsidR="00692703" w:rsidRPr="00CF1A49">
              <w:t xml:space="preserve"> </w:t>
            </w:r>
            <w:r>
              <w:rPr>
                <w:rStyle w:val="IntenseEmphasis"/>
              </w:rPr>
              <w:t>Bhat</w:t>
            </w:r>
          </w:p>
          <w:p w14:paraId="342A1B34" w14:textId="04F7C03A" w:rsidR="00692703" w:rsidRPr="00CF1A49" w:rsidRDefault="00836D8B" w:rsidP="00913946">
            <w:pPr>
              <w:pStyle w:val="ContactInfo"/>
              <w:contextualSpacing w:val="0"/>
            </w:pPr>
            <w:r>
              <w:t>Phone number available upon request</w:t>
            </w:r>
          </w:p>
          <w:p w14:paraId="4E626FC2" w14:textId="1A943340" w:rsidR="00692703" w:rsidRPr="00CF1A49" w:rsidRDefault="00E47859" w:rsidP="00913946">
            <w:pPr>
              <w:pStyle w:val="ContactInfoEmphasis"/>
              <w:contextualSpacing w:val="0"/>
            </w:pPr>
            <w:r>
              <w:t>pradeepbhatnerd@gmail.com</w:t>
            </w:r>
            <w:r w:rsidR="00692703" w:rsidRPr="00CF1A49">
              <w:t xml:space="preserve"> </w:t>
            </w:r>
            <w:sdt>
              <w:sdtPr>
                <w:alias w:val="Divider dot:"/>
                <w:tag w:val="Divider dot:"/>
                <w:id w:val="2000459528"/>
                <w:placeholder>
                  <w:docPart w:val="31A65C3D11E34B9D8AD76F6FC9A26B9F"/>
                </w:placeholder>
                <w:temporary/>
                <w:showingPlcHdr/>
                <w15:appearance w15:val="hidden"/>
              </w:sdtPr>
              <w:sdtEndPr/>
              <w:sdtContent>
                <w:r w:rsidR="00692703" w:rsidRPr="00CF1A49">
                  <w:t>·</w:t>
                </w:r>
              </w:sdtContent>
            </w:sdt>
            <w:r w:rsidR="00692703" w:rsidRPr="00CF1A49">
              <w:t xml:space="preserve"> </w:t>
            </w:r>
            <w:hyperlink r:id="rId7" w:history="1">
              <w:r w:rsidRPr="00E47859">
                <w:t>LinkedIn Profile</w:t>
              </w:r>
            </w:hyperlink>
            <w:r w:rsidR="00692703" w:rsidRPr="00CF1A49">
              <w:t xml:space="preserve"> </w:t>
            </w:r>
          </w:p>
        </w:tc>
      </w:tr>
      <w:tr w:rsidR="009571D8" w:rsidRPr="00CF1A49" w14:paraId="40D7FB82" w14:textId="77777777" w:rsidTr="00692703">
        <w:tc>
          <w:tcPr>
            <w:tcW w:w="9360" w:type="dxa"/>
            <w:tcMar>
              <w:top w:w="432" w:type="dxa"/>
            </w:tcMar>
          </w:tcPr>
          <w:p w14:paraId="3B838D7E" w14:textId="0A57F43A" w:rsidR="001755A8" w:rsidRPr="00CF1A49" w:rsidRDefault="00E47859" w:rsidP="00913946">
            <w:pPr>
              <w:contextualSpacing w:val="0"/>
            </w:pPr>
            <w:r w:rsidRPr="00E47859">
              <w:t>My specialty is designing and helping build secure web-app/services with the ability to integrate with multiple technologies to deliver robust, expandable solutions including IOT and autonomous vehicles.</w:t>
            </w:r>
          </w:p>
        </w:tc>
      </w:tr>
    </w:tbl>
    <w:p w14:paraId="38D870CF" w14:textId="77777777" w:rsidR="004E01EB" w:rsidRPr="00CF1A49" w:rsidRDefault="003B1DEF" w:rsidP="004E01EB">
      <w:pPr>
        <w:pStyle w:val="Heading1"/>
      </w:pPr>
      <w:sdt>
        <w:sdtPr>
          <w:alias w:val="Experience:"/>
          <w:tag w:val="Experience:"/>
          <w:id w:val="-1983300934"/>
          <w:placeholder>
            <w:docPart w:val="4565CCBD0CBF474C886334FA6291B05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162C1D2" w14:textId="77777777" w:rsidTr="00731A7B">
        <w:tc>
          <w:tcPr>
            <w:tcW w:w="9290" w:type="dxa"/>
          </w:tcPr>
          <w:p w14:paraId="626C9315" w14:textId="5AE9F9A8" w:rsidR="001D0BF1" w:rsidRPr="00CF1A49" w:rsidRDefault="00E47859" w:rsidP="001D0BF1">
            <w:pPr>
              <w:pStyle w:val="Heading3"/>
              <w:contextualSpacing w:val="0"/>
              <w:outlineLvl w:val="2"/>
            </w:pPr>
            <w:r>
              <w:t>Jan 2020</w:t>
            </w:r>
            <w:r w:rsidR="001D0BF1" w:rsidRPr="00CF1A49">
              <w:t xml:space="preserve"> – </w:t>
            </w:r>
            <w:r>
              <w:t>Present</w:t>
            </w:r>
          </w:p>
          <w:p w14:paraId="7A537D51" w14:textId="29439631" w:rsidR="001D0BF1" w:rsidRPr="00CF1A49" w:rsidRDefault="00E85ED5" w:rsidP="001D0BF1">
            <w:pPr>
              <w:pStyle w:val="Heading2"/>
              <w:contextualSpacing w:val="0"/>
              <w:outlineLvl w:val="1"/>
            </w:pPr>
            <w:r>
              <w:t>CyberSecurity Lead</w:t>
            </w:r>
            <w:r w:rsidR="001D0BF1" w:rsidRPr="00CF1A49">
              <w:t xml:space="preserve">, </w:t>
            </w:r>
            <w:r>
              <w:rPr>
                <w:rStyle w:val="SubtleReference"/>
              </w:rPr>
              <w:t>Actalent</w:t>
            </w:r>
          </w:p>
          <w:p w14:paraId="537F0C7C" w14:textId="77777777" w:rsidR="001E3120" w:rsidRDefault="00E85ED5" w:rsidP="00E85ED5">
            <w:pPr>
              <w:pStyle w:val="ListParagraph"/>
              <w:numPr>
                <w:ilvl w:val="0"/>
                <w:numId w:val="14"/>
              </w:numPr>
            </w:pPr>
            <w:r>
              <w:t>Pentest web and mobile applications for vulnerabilities including OWASP top 10</w:t>
            </w:r>
          </w:p>
          <w:p w14:paraId="05ED6C3C" w14:textId="77777777" w:rsidR="00E85ED5" w:rsidRDefault="00E85ED5" w:rsidP="00E85ED5">
            <w:pPr>
              <w:pStyle w:val="ListParagraph"/>
              <w:numPr>
                <w:ilvl w:val="0"/>
                <w:numId w:val="14"/>
              </w:numPr>
            </w:pPr>
            <w:r>
              <w:t>Assist with vulnerability remediation</w:t>
            </w:r>
          </w:p>
          <w:p w14:paraId="0B3FC1E1" w14:textId="77777777" w:rsidR="00E85ED5" w:rsidRDefault="00E85ED5" w:rsidP="00E85ED5">
            <w:pPr>
              <w:pStyle w:val="ListParagraph"/>
              <w:numPr>
                <w:ilvl w:val="0"/>
                <w:numId w:val="14"/>
              </w:numPr>
            </w:pPr>
            <w:r>
              <w:t>Audit Vendor and Cloud-based applications</w:t>
            </w:r>
          </w:p>
          <w:p w14:paraId="6FFB93D2" w14:textId="33703DC6" w:rsidR="00E85ED5" w:rsidRPr="00CF1A49" w:rsidRDefault="00E85ED5" w:rsidP="00E85ED5">
            <w:pPr>
              <w:pStyle w:val="ListParagraph"/>
              <w:numPr>
                <w:ilvl w:val="0"/>
                <w:numId w:val="14"/>
              </w:numPr>
            </w:pPr>
            <w:r>
              <w:t xml:space="preserve">Full stack development on security compliance webapp </w:t>
            </w:r>
            <w:r w:rsidR="008222DF">
              <w:t xml:space="preserve">– Docker, </w:t>
            </w:r>
            <w:r w:rsidR="005E336A">
              <w:t>Golang</w:t>
            </w:r>
            <w:r w:rsidR="008222DF">
              <w:t xml:space="preserve">, </w:t>
            </w:r>
            <w:r w:rsidR="005E336A">
              <w:t>JS</w:t>
            </w:r>
            <w:r w:rsidR="008222DF">
              <w:t>, SQL</w:t>
            </w:r>
          </w:p>
        </w:tc>
      </w:tr>
      <w:tr w:rsidR="00F61DF9" w:rsidRPr="00CF1A49" w14:paraId="6B37A0A5" w14:textId="77777777" w:rsidTr="00731A7B">
        <w:tc>
          <w:tcPr>
            <w:tcW w:w="9290" w:type="dxa"/>
            <w:tcMar>
              <w:top w:w="216" w:type="dxa"/>
            </w:tcMar>
          </w:tcPr>
          <w:p w14:paraId="64B269BB" w14:textId="77C0EC85" w:rsidR="00F61DF9" w:rsidRPr="00CF1A49" w:rsidRDefault="008222DF" w:rsidP="00F61DF9">
            <w:pPr>
              <w:pStyle w:val="Heading3"/>
              <w:contextualSpacing w:val="0"/>
              <w:outlineLvl w:val="2"/>
            </w:pPr>
            <w:r>
              <w:t>Sept 2018</w:t>
            </w:r>
            <w:r w:rsidR="00F61DF9" w:rsidRPr="00CF1A49">
              <w:t xml:space="preserve"> – </w:t>
            </w:r>
            <w:r w:rsidR="00F05BDE">
              <w:t>Sept 2019</w:t>
            </w:r>
          </w:p>
          <w:p w14:paraId="2B8F1FF9" w14:textId="38B44A72" w:rsidR="00F61DF9" w:rsidRPr="00CF1A49" w:rsidRDefault="00F05BDE" w:rsidP="00F61DF9">
            <w:pPr>
              <w:pStyle w:val="Heading2"/>
              <w:contextualSpacing w:val="0"/>
              <w:outlineLvl w:val="1"/>
            </w:pPr>
            <w:r>
              <w:t>IT Security Administrator</w:t>
            </w:r>
            <w:r w:rsidR="00F61DF9" w:rsidRPr="00CF1A49">
              <w:t xml:space="preserve">, </w:t>
            </w:r>
            <w:r>
              <w:rPr>
                <w:rStyle w:val="SubtleReference"/>
              </w:rPr>
              <w:t>APTIV PLC</w:t>
            </w:r>
          </w:p>
          <w:p w14:paraId="49C7407E" w14:textId="44E9838B" w:rsidR="00F61DF9" w:rsidRDefault="004458BB" w:rsidP="004458BB">
            <w:pPr>
              <w:pStyle w:val="ListParagraph"/>
              <w:numPr>
                <w:ilvl w:val="0"/>
                <w:numId w:val="15"/>
              </w:numPr>
            </w:pPr>
            <w:r>
              <w:t>Project Lead for</w:t>
            </w:r>
          </w:p>
          <w:p w14:paraId="4D685452" w14:textId="62D57550" w:rsidR="004458BB" w:rsidRDefault="004458BB" w:rsidP="004458BB">
            <w:pPr>
              <w:pStyle w:val="ListParagraph"/>
              <w:numPr>
                <w:ilvl w:val="1"/>
                <w:numId w:val="15"/>
              </w:numPr>
            </w:pPr>
            <w:r w:rsidRPr="004458BB">
              <w:t>Vulnerability Management System (VMS) – Web app consisting of Django, Celery python stack with ELK stack integration for reviewing KPIs and tracking vulnerability remediation.</w:t>
            </w:r>
          </w:p>
          <w:p w14:paraId="32027C78" w14:textId="4A6E837F" w:rsidR="004458BB" w:rsidRDefault="004458BB" w:rsidP="004458BB">
            <w:pPr>
              <w:pStyle w:val="ListParagraph"/>
              <w:numPr>
                <w:ilvl w:val="1"/>
                <w:numId w:val="15"/>
              </w:numPr>
            </w:pPr>
            <w:r w:rsidRPr="004458BB">
              <w:t>CyberSeal Testing Suite (CSTS) – Web app consisting of Django python stack for mainly automating Ethernet, WIFI, Bluetooth, OS, GPS attacks against devices under target.</w:t>
            </w:r>
          </w:p>
          <w:p w14:paraId="0CB78617" w14:textId="0BA545C5" w:rsidR="004458BB" w:rsidRDefault="00B339B2" w:rsidP="004458BB">
            <w:pPr>
              <w:pStyle w:val="ListParagraph"/>
              <w:numPr>
                <w:ilvl w:val="1"/>
                <w:numId w:val="15"/>
              </w:numPr>
            </w:pPr>
            <w:r>
              <w:t>Integration of VMS and CSTS into business and engineering processes such as JIRA and SIEM pipeline</w:t>
            </w:r>
          </w:p>
          <w:p w14:paraId="7689AB2C" w14:textId="29598D14" w:rsidR="004458BB" w:rsidRDefault="004458BB" w:rsidP="004458BB">
            <w:pPr>
              <w:pStyle w:val="ListParagraph"/>
              <w:numPr>
                <w:ilvl w:val="0"/>
                <w:numId w:val="15"/>
              </w:numPr>
            </w:pPr>
            <w:r>
              <w:t>Manage IT maintenance, upgrades, and deployments for applications such as Mattermost, JIRA, Jenkins, and Gitlab</w:t>
            </w:r>
          </w:p>
          <w:p w14:paraId="6B85FC4C" w14:textId="4F852241" w:rsidR="004735EE" w:rsidRDefault="004735EE" w:rsidP="004458BB">
            <w:pPr>
              <w:pStyle w:val="ListParagraph"/>
              <w:numPr>
                <w:ilvl w:val="0"/>
                <w:numId w:val="15"/>
              </w:numPr>
            </w:pPr>
            <w:r>
              <w:t>Full stack dev ops with AWS and Azure</w:t>
            </w:r>
          </w:p>
          <w:p w14:paraId="00E381E2" w14:textId="77777777" w:rsidR="00F05BDE" w:rsidRDefault="00F05BDE" w:rsidP="00F05BDE">
            <w:pPr>
              <w:pStyle w:val="Heading3"/>
              <w:contextualSpacing w:val="0"/>
              <w:outlineLvl w:val="2"/>
            </w:pPr>
          </w:p>
          <w:p w14:paraId="1D3205FB" w14:textId="776E8B28" w:rsidR="00F05BDE" w:rsidRPr="00CF1A49" w:rsidRDefault="00B339B2" w:rsidP="00F05BDE">
            <w:pPr>
              <w:pStyle w:val="Heading3"/>
              <w:contextualSpacing w:val="0"/>
              <w:outlineLvl w:val="2"/>
            </w:pPr>
            <w:r>
              <w:t>JAN 2017</w:t>
            </w:r>
            <w:r w:rsidR="00F05BDE" w:rsidRPr="00CF1A49">
              <w:t xml:space="preserve"> – </w:t>
            </w:r>
            <w:r w:rsidR="00F05BDE">
              <w:t>Sept 201</w:t>
            </w:r>
            <w:r>
              <w:t>8</w:t>
            </w:r>
          </w:p>
          <w:p w14:paraId="231C3033" w14:textId="51E39074" w:rsidR="00F05BDE" w:rsidRPr="00CF1A49" w:rsidRDefault="00B339B2" w:rsidP="00F05BDE">
            <w:pPr>
              <w:pStyle w:val="Heading2"/>
              <w:contextualSpacing w:val="0"/>
              <w:outlineLvl w:val="1"/>
            </w:pPr>
            <w:r>
              <w:t>Consulant</w:t>
            </w:r>
            <w:r w:rsidR="00F05BDE" w:rsidRPr="00CF1A49">
              <w:t xml:space="preserve">, </w:t>
            </w:r>
            <w:r>
              <w:rPr>
                <w:rStyle w:val="SubtleReference"/>
              </w:rPr>
              <w:t>Genuine Commerce (GenuCom)</w:t>
            </w:r>
          </w:p>
          <w:p w14:paraId="4E56BF95" w14:textId="52FE872C" w:rsidR="00F05BDE" w:rsidRDefault="00B339B2" w:rsidP="00B339B2">
            <w:pPr>
              <w:pStyle w:val="ListParagraph"/>
              <w:numPr>
                <w:ilvl w:val="0"/>
                <w:numId w:val="16"/>
              </w:numPr>
            </w:pPr>
            <w:r>
              <w:t xml:space="preserve">Project lead </w:t>
            </w:r>
            <w:r w:rsidRPr="00B339B2">
              <w:t xml:space="preserve">on Django python webapp </w:t>
            </w:r>
            <w:r>
              <w:t>with</w:t>
            </w:r>
            <w:r w:rsidRPr="00B339B2">
              <w:t xml:space="preserve"> java backend for reviewing and catching EDI file errors as well as 'connecting the dots' such as tying purchase orders to a truck shipment. Capable of processing millions of documents a day.</w:t>
            </w:r>
          </w:p>
          <w:p w14:paraId="4D5A273D" w14:textId="77777777" w:rsidR="00B339B2" w:rsidRDefault="00B339B2" w:rsidP="00B339B2">
            <w:pPr>
              <w:pStyle w:val="ListParagraph"/>
              <w:numPr>
                <w:ilvl w:val="0"/>
                <w:numId w:val="16"/>
              </w:numPr>
            </w:pPr>
            <w:r>
              <w:t xml:space="preserve">Handle various consulting requests such as </w:t>
            </w:r>
          </w:p>
          <w:p w14:paraId="16A02422" w14:textId="77777777" w:rsidR="00B339B2" w:rsidRDefault="00B339B2" w:rsidP="00B339B2">
            <w:pPr>
              <w:pStyle w:val="ListParagraph"/>
              <w:numPr>
                <w:ilvl w:val="1"/>
                <w:numId w:val="16"/>
              </w:numPr>
            </w:pPr>
            <w:r>
              <w:t>SI migration, integration, upgrades for Production, High Availability, Data Redundancy, Sandbox system designs for on-prem, AWS, and Azure systems.</w:t>
            </w:r>
          </w:p>
          <w:p w14:paraId="1896DF15" w14:textId="77777777" w:rsidR="00B339B2" w:rsidRDefault="00B339B2" w:rsidP="00B339B2">
            <w:pPr>
              <w:pStyle w:val="ListParagraph"/>
              <w:numPr>
                <w:ilvl w:val="1"/>
                <w:numId w:val="16"/>
              </w:numPr>
            </w:pPr>
            <w:r>
              <w:t>Debugging support such as international orders with special characters not being processed, firewall issues, java errors</w:t>
            </w:r>
          </w:p>
          <w:p w14:paraId="6EF8DAFA" w14:textId="77777777" w:rsidR="00B339B2" w:rsidRDefault="00B339B2" w:rsidP="00B339B2">
            <w:pPr>
              <w:pStyle w:val="ListParagraph"/>
              <w:numPr>
                <w:ilvl w:val="1"/>
                <w:numId w:val="16"/>
              </w:numPr>
            </w:pPr>
            <w:r>
              <w:t>Modifying SI BPML to fit new business processes</w:t>
            </w:r>
          </w:p>
          <w:p w14:paraId="5BF5AB6B" w14:textId="77777777" w:rsidR="00B339B2" w:rsidRDefault="00B339B2" w:rsidP="00B339B2">
            <w:pPr>
              <w:pStyle w:val="ListParagraph"/>
              <w:numPr>
                <w:ilvl w:val="1"/>
                <w:numId w:val="16"/>
              </w:numPr>
            </w:pPr>
            <w:r>
              <w:t>Performance testing with SI and SAP systems</w:t>
            </w:r>
          </w:p>
          <w:p w14:paraId="099479AE" w14:textId="7ABE18C9" w:rsidR="00B339B2" w:rsidRDefault="00B339B2" w:rsidP="00B339B2">
            <w:pPr>
              <w:pStyle w:val="ListParagraph"/>
              <w:numPr>
                <w:ilvl w:val="1"/>
                <w:numId w:val="16"/>
              </w:numPr>
            </w:pPr>
            <w:r>
              <w:t>Parallel Feed Implementations</w:t>
            </w:r>
          </w:p>
          <w:p w14:paraId="3E8B32DF" w14:textId="77777777" w:rsidR="00F05BDE" w:rsidRDefault="00F05BDE" w:rsidP="00F05BDE"/>
          <w:p w14:paraId="71115999" w14:textId="6368C799" w:rsidR="00F05BDE" w:rsidRPr="00CF1A49" w:rsidRDefault="004735EE" w:rsidP="00F05BDE">
            <w:pPr>
              <w:pStyle w:val="Heading3"/>
              <w:contextualSpacing w:val="0"/>
              <w:outlineLvl w:val="2"/>
            </w:pPr>
            <w:r>
              <w:lastRenderedPageBreak/>
              <w:t>Jan</w:t>
            </w:r>
            <w:r w:rsidR="00F05BDE">
              <w:t xml:space="preserve"> 201</w:t>
            </w:r>
            <w:r>
              <w:t>4</w:t>
            </w:r>
            <w:r w:rsidR="00F05BDE" w:rsidRPr="00CF1A49">
              <w:t xml:space="preserve"> – </w:t>
            </w:r>
            <w:r>
              <w:t>DEC</w:t>
            </w:r>
            <w:r w:rsidR="00F05BDE">
              <w:t xml:space="preserve"> 201</w:t>
            </w:r>
            <w:r>
              <w:t>6</w:t>
            </w:r>
          </w:p>
          <w:p w14:paraId="41A747A8" w14:textId="0550E73C" w:rsidR="00F05BDE" w:rsidRPr="00CF1A49" w:rsidRDefault="004735EE" w:rsidP="00F05BDE">
            <w:pPr>
              <w:pStyle w:val="Heading2"/>
              <w:contextualSpacing w:val="0"/>
              <w:outlineLvl w:val="1"/>
            </w:pPr>
            <w:r>
              <w:t>Project Lead</w:t>
            </w:r>
            <w:r w:rsidR="00F05BDE" w:rsidRPr="00CF1A49">
              <w:t xml:space="preserve">, </w:t>
            </w:r>
            <w:r>
              <w:rPr>
                <w:rStyle w:val="SubtleReference"/>
              </w:rPr>
              <w:t>URBN Technology</w:t>
            </w:r>
          </w:p>
          <w:p w14:paraId="01A0AC90" w14:textId="77777777" w:rsidR="00F05BDE" w:rsidRDefault="004735EE" w:rsidP="004735EE">
            <w:pPr>
              <w:pStyle w:val="ListParagraph"/>
              <w:numPr>
                <w:ilvl w:val="0"/>
                <w:numId w:val="17"/>
              </w:numPr>
            </w:pPr>
            <w:r>
              <w:t>Manage IT Infrastructure</w:t>
            </w:r>
          </w:p>
          <w:p w14:paraId="2C569662" w14:textId="77777777" w:rsidR="004735EE" w:rsidRDefault="004735EE" w:rsidP="004735EE">
            <w:pPr>
              <w:pStyle w:val="ListParagraph"/>
              <w:numPr>
                <w:ilvl w:val="0"/>
                <w:numId w:val="17"/>
              </w:numPr>
            </w:pPr>
            <w:r>
              <w:t>Software Development</w:t>
            </w:r>
          </w:p>
          <w:p w14:paraId="648EAB3E" w14:textId="23C5255F" w:rsidR="004735EE" w:rsidRDefault="008630A4" w:rsidP="004735EE">
            <w:pPr>
              <w:pStyle w:val="ListParagraph"/>
              <w:numPr>
                <w:ilvl w:val="1"/>
                <w:numId w:val="17"/>
              </w:numPr>
            </w:pPr>
            <w:r>
              <w:t>Confidential Webapp – Analyze and track people through social media - Python</w:t>
            </w:r>
          </w:p>
          <w:p w14:paraId="59A9F1A9" w14:textId="77777777" w:rsidR="008630A4" w:rsidRDefault="008630A4" w:rsidP="004735EE">
            <w:pPr>
              <w:pStyle w:val="ListParagraph"/>
              <w:numPr>
                <w:ilvl w:val="1"/>
                <w:numId w:val="17"/>
              </w:numPr>
            </w:pPr>
            <w:r>
              <w:t>CMS for Digital Signage Players such as led billboards – C#</w:t>
            </w:r>
          </w:p>
          <w:p w14:paraId="4BD1DB45" w14:textId="77777777" w:rsidR="008630A4" w:rsidRDefault="008630A4" w:rsidP="008630A4">
            <w:pPr>
              <w:pStyle w:val="ListParagraph"/>
              <w:numPr>
                <w:ilvl w:val="1"/>
                <w:numId w:val="17"/>
              </w:numPr>
            </w:pPr>
            <w:r>
              <w:t>Motion Sensing Camera with Gesture Recognition software - C#</w:t>
            </w:r>
          </w:p>
          <w:p w14:paraId="1CB08A17" w14:textId="27D1044E" w:rsidR="008630A4" w:rsidRDefault="008630A4" w:rsidP="008630A4">
            <w:pPr>
              <w:pStyle w:val="ListParagraph"/>
              <w:numPr>
                <w:ilvl w:val="1"/>
                <w:numId w:val="17"/>
              </w:numPr>
            </w:pPr>
            <w:r>
              <w:t>Mobile App - Android (Java), iOS (Objective C, Swift), Backend (NodeJS)</w:t>
            </w:r>
          </w:p>
          <w:p w14:paraId="0CA439B2" w14:textId="77777777" w:rsidR="008630A4" w:rsidRDefault="008630A4" w:rsidP="008630A4">
            <w:pPr>
              <w:pStyle w:val="ListParagraph"/>
              <w:numPr>
                <w:ilvl w:val="1"/>
                <w:numId w:val="17"/>
              </w:numPr>
            </w:pPr>
            <w:r w:rsidRPr="008630A4">
              <w:t>Data Scrapers - JS, Python, and Java</w:t>
            </w:r>
          </w:p>
          <w:p w14:paraId="217D6874" w14:textId="77777777" w:rsidR="005F4979" w:rsidRDefault="005F4979" w:rsidP="005F4979">
            <w:pPr>
              <w:pStyle w:val="ListParagraph"/>
              <w:numPr>
                <w:ilvl w:val="0"/>
                <w:numId w:val="17"/>
              </w:numPr>
            </w:pPr>
            <w:r>
              <w:t>Product Development</w:t>
            </w:r>
          </w:p>
          <w:p w14:paraId="3FED7577" w14:textId="11384783" w:rsidR="005F4979" w:rsidRDefault="005F4979" w:rsidP="005F4979">
            <w:pPr>
              <w:pStyle w:val="ListParagraph"/>
              <w:numPr>
                <w:ilvl w:val="1"/>
                <w:numId w:val="17"/>
              </w:numPr>
            </w:pPr>
            <w:r>
              <w:t>Instant VPN Box - Plug and play box, plug to router and connect over wifi to be on a VPN.</w:t>
            </w:r>
          </w:p>
          <w:p w14:paraId="2CCA62A8" w14:textId="64C02B6C" w:rsidR="005F4979" w:rsidRDefault="005F4979" w:rsidP="005F4979">
            <w:pPr>
              <w:pStyle w:val="ListParagraph"/>
              <w:numPr>
                <w:ilvl w:val="1"/>
                <w:numId w:val="17"/>
              </w:numPr>
            </w:pPr>
            <w:r>
              <w:t>Locked down Networked Windows Machines - Share sensitive documents without fear of documents being copied ,or emailed.</w:t>
            </w:r>
          </w:p>
        </w:tc>
      </w:tr>
    </w:tbl>
    <w:sdt>
      <w:sdtPr>
        <w:alias w:val="Education:"/>
        <w:tag w:val="Education:"/>
        <w:id w:val="-1908763273"/>
        <w:placeholder>
          <w:docPart w:val="0E0ED98C47584158AE276977B5814D34"/>
        </w:placeholder>
        <w:temporary/>
        <w:showingPlcHdr/>
        <w15:appearance w15:val="hidden"/>
      </w:sdtPr>
      <w:sdtEndPr/>
      <w:sdtContent>
        <w:p w14:paraId="501ABD1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AAB2EF1" w14:textId="77777777" w:rsidTr="00D66A52">
        <w:tc>
          <w:tcPr>
            <w:tcW w:w="9355" w:type="dxa"/>
          </w:tcPr>
          <w:p w14:paraId="583C418A" w14:textId="7E73732F" w:rsidR="007538DC" w:rsidRPr="00CF1A49" w:rsidRDefault="00F05BDE" w:rsidP="00F05BDE">
            <w:pPr>
              <w:pStyle w:val="Heading2"/>
              <w:contextualSpacing w:val="0"/>
              <w:outlineLvl w:val="1"/>
            </w:pPr>
            <w:r>
              <w:t>BS Computer Science</w:t>
            </w:r>
            <w:r w:rsidR="001D0BF1" w:rsidRPr="00CF1A49">
              <w:t xml:space="preserve">, </w:t>
            </w:r>
            <w:r>
              <w:rPr>
                <w:rStyle w:val="SubtleReference"/>
              </w:rPr>
              <w:t>Wayne State University</w:t>
            </w:r>
          </w:p>
        </w:tc>
      </w:tr>
      <w:tr w:rsidR="00F61DF9" w:rsidRPr="00CF1A49" w14:paraId="271D9110" w14:textId="77777777" w:rsidTr="00F61DF9">
        <w:tc>
          <w:tcPr>
            <w:tcW w:w="9355" w:type="dxa"/>
            <w:tcMar>
              <w:top w:w="216" w:type="dxa"/>
            </w:tcMar>
          </w:tcPr>
          <w:p w14:paraId="48616B8F" w14:textId="6700658D" w:rsidR="00371A92" w:rsidRDefault="00B75B3C" w:rsidP="00371A92">
            <w:pPr>
              <w:pStyle w:val="Heading3"/>
              <w:contextualSpacing w:val="0"/>
              <w:outlineLvl w:val="2"/>
            </w:pPr>
            <w:r>
              <w:t>DEC</w:t>
            </w:r>
            <w:r w:rsidR="00371A92">
              <w:t xml:space="preserve"> 201</w:t>
            </w:r>
            <w:r>
              <w:t>6</w:t>
            </w:r>
            <w:r w:rsidR="00371A92" w:rsidRPr="00CF1A49">
              <w:t xml:space="preserve"> – </w:t>
            </w:r>
            <w:r w:rsidR="00371A92">
              <w:t>DEC 201</w:t>
            </w:r>
            <w:r>
              <w:t>8</w:t>
            </w:r>
          </w:p>
          <w:p w14:paraId="5DDC6CD6" w14:textId="7709A73B" w:rsidR="00F61DF9" w:rsidRPr="00CF1A49" w:rsidRDefault="00F05BDE" w:rsidP="00F61DF9">
            <w:pPr>
              <w:pStyle w:val="Heading2"/>
              <w:contextualSpacing w:val="0"/>
              <w:outlineLvl w:val="1"/>
            </w:pPr>
            <w:r>
              <w:t>C)PEH</w:t>
            </w:r>
          </w:p>
          <w:p w14:paraId="768C8423" w14:textId="34F30C39" w:rsidR="00F05BDE" w:rsidRDefault="00F05BDE" w:rsidP="00F61DF9">
            <w:r>
              <w:t>Certified Professional Ethical Hacker</w:t>
            </w:r>
          </w:p>
          <w:p w14:paraId="6B28BD52" w14:textId="14F3F218" w:rsidR="00371A92" w:rsidRDefault="00371A92" w:rsidP="00F61DF9"/>
          <w:p w14:paraId="6D9B4D92" w14:textId="45BD6F58" w:rsidR="00371A92" w:rsidRDefault="00371A92" w:rsidP="00371A92">
            <w:pPr>
              <w:pStyle w:val="Heading3"/>
              <w:contextualSpacing w:val="0"/>
              <w:outlineLvl w:val="2"/>
            </w:pPr>
            <w:r>
              <w:t>OCT 2018</w:t>
            </w:r>
            <w:r w:rsidRPr="00CF1A49">
              <w:t xml:space="preserve"> – </w:t>
            </w:r>
            <w:r>
              <w:t>N/A</w:t>
            </w:r>
          </w:p>
          <w:p w14:paraId="07B6183F" w14:textId="5F8787D0" w:rsidR="00F05BDE" w:rsidRPr="00CF1A49" w:rsidRDefault="005F4979" w:rsidP="00F05BDE">
            <w:pPr>
              <w:pStyle w:val="Heading2"/>
              <w:contextualSpacing w:val="0"/>
              <w:outlineLvl w:val="1"/>
            </w:pPr>
            <w:r>
              <w:t>Riscure Fault Injection</w:t>
            </w:r>
          </w:p>
          <w:p w14:paraId="285BB40C" w14:textId="09D74C9E" w:rsidR="00F05BDE" w:rsidRDefault="00371A92" w:rsidP="00F61DF9">
            <w:r w:rsidRPr="00371A92">
              <w:t>Fault Injection is a physical attack on the logic with the goal to bypass secure boot mechanisms, extract a secret key, disrupt a program counter, and extract firmware or to manipulate any other secure asset inside an IC</w:t>
            </w:r>
            <w:r>
              <w:t>.</w:t>
            </w:r>
          </w:p>
          <w:p w14:paraId="23A30AE3" w14:textId="40E576DD" w:rsidR="00371A92" w:rsidRDefault="00371A92" w:rsidP="00F61DF9"/>
          <w:p w14:paraId="3E0DD24E" w14:textId="5C0F61CF" w:rsidR="00371A92" w:rsidRDefault="00371A92" w:rsidP="00371A92">
            <w:pPr>
              <w:pStyle w:val="Heading3"/>
              <w:outlineLvl w:val="2"/>
            </w:pPr>
            <w:r>
              <w:t>OCT 2018</w:t>
            </w:r>
            <w:r w:rsidRPr="00CF1A49">
              <w:t xml:space="preserve"> – </w:t>
            </w:r>
            <w:r>
              <w:t>N/A</w:t>
            </w:r>
          </w:p>
          <w:p w14:paraId="6116FE22" w14:textId="4E16D821" w:rsidR="00F05BDE" w:rsidRPr="00CF1A49" w:rsidRDefault="005F4979" w:rsidP="00F05BDE">
            <w:pPr>
              <w:pStyle w:val="Heading2"/>
              <w:contextualSpacing w:val="0"/>
              <w:outlineLvl w:val="1"/>
            </w:pPr>
            <w:r>
              <w:t>Riscure Side Channel Analysis</w:t>
            </w:r>
            <w:r w:rsidR="00371A92">
              <w:t xml:space="preserve"> </w:t>
            </w:r>
          </w:p>
          <w:p w14:paraId="6C48276E" w14:textId="162574C7" w:rsidR="00F05BDE" w:rsidRDefault="00371A92" w:rsidP="00F61DF9">
            <w:r w:rsidRPr="00371A92">
              <w:t>Modern electronic systems may leak unintended information through side channels such as the instantaneous power consumption, and electromagnetic radiation. Analyzing the impact of such leakage is known as side channel analysis</w:t>
            </w:r>
            <w:r w:rsidR="004459B1">
              <w:t>.</w:t>
            </w:r>
          </w:p>
        </w:tc>
      </w:tr>
    </w:tbl>
    <w:sdt>
      <w:sdtPr>
        <w:alias w:val="Skills:"/>
        <w:tag w:val="Skills:"/>
        <w:id w:val="-1392877668"/>
        <w:placeholder>
          <w:docPart w:val="A3F236B85A6E4707A3F7D127AF3ADCC0"/>
        </w:placeholder>
        <w:temporary/>
        <w:showingPlcHdr/>
        <w15:appearance w15:val="hidden"/>
      </w:sdtPr>
      <w:sdtEndPr/>
      <w:sdtContent>
        <w:p w14:paraId="3452CE1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5E4958A" w14:textId="77777777" w:rsidTr="00CF1A49">
        <w:tc>
          <w:tcPr>
            <w:tcW w:w="4675" w:type="dxa"/>
          </w:tcPr>
          <w:p w14:paraId="67B8C91A" w14:textId="64039E33" w:rsidR="001E3120" w:rsidRPr="006E1507" w:rsidRDefault="00355FD3" w:rsidP="006E1507">
            <w:pPr>
              <w:pStyle w:val="ListBullet"/>
              <w:contextualSpacing w:val="0"/>
            </w:pPr>
            <w:r>
              <w:t>Strong knowledge of Python</w:t>
            </w:r>
            <w:r w:rsidR="003E58CC">
              <w:t xml:space="preserve">, Linux, </w:t>
            </w:r>
            <w:r>
              <w:t xml:space="preserve">and </w:t>
            </w:r>
            <w:r w:rsidR="003E58CC">
              <w:t>NodeJS</w:t>
            </w:r>
          </w:p>
          <w:p w14:paraId="3707E39B" w14:textId="4F2491D5" w:rsidR="001F4E6D" w:rsidRPr="006E1507" w:rsidRDefault="00355FD3" w:rsidP="006E1507">
            <w:pPr>
              <w:pStyle w:val="ListBullet"/>
              <w:contextualSpacing w:val="0"/>
            </w:pPr>
            <w:r>
              <w:t xml:space="preserve">Docker and Kubernetes </w:t>
            </w:r>
            <w:r w:rsidR="004C0B4B">
              <w:t>including hardening</w:t>
            </w:r>
          </w:p>
        </w:tc>
        <w:tc>
          <w:tcPr>
            <w:tcW w:w="4675" w:type="dxa"/>
            <w:tcMar>
              <w:left w:w="360" w:type="dxa"/>
            </w:tcMar>
          </w:tcPr>
          <w:p w14:paraId="44B38022" w14:textId="69D7B22A" w:rsidR="003A0632" w:rsidRPr="006E1507" w:rsidRDefault="005E336A" w:rsidP="006E1507">
            <w:pPr>
              <w:pStyle w:val="ListBullet"/>
              <w:contextualSpacing w:val="0"/>
            </w:pPr>
            <w:r>
              <w:t>Strong knowledge of SDLC, NIST framework</w:t>
            </w:r>
          </w:p>
          <w:p w14:paraId="3547757D" w14:textId="18D11139" w:rsidR="001E3120" w:rsidRPr="006E1507" w:rsidRDefault="00C3789E" w:rsidP="006E1507">
            <w:pPr>
              <w:pStyle w:val="ListBullet"/>
              <w:contextualSpacing w:val="0"/>
            </w:pPr>
            <w:r>
              <w:t>Automation</w:t>
            </w:r>
            <w:r w:rsidR="00AF0C8C">
              <w:t xml:space="preserve"> and Integration</w:t>
            </w:r>
          </w:p>
          <w:p w14:paraId="11730DC9" w14:textId="536619C8" w:rsidR="001E3120" w:rsidRPr="006E1507" w:rsidRDefault="001E3120" w:rsidP="00FF5E9B">
            <w:pPr>
              <w:pStyle w:val="ListBullet"/>
              <w:numPr>
                <w:ilvl w:val="0"/>
                <w:numId w:val="0"/>
              </w:numPr>
              <w:ind w:left="360"/>
              <w:contextualSpacing w:val="0"/>
            </w:pPr>
          </w:p>
        </w:tc>
      </w:tr>
    </w:tbl>
    <w:sdt>
      <w:sdtPr>
        <w:alias w:val="Activities:"/>
        <w:tag w:val="Activities:"/>
        <w:id w:val="1223332893"/>
        <w:placeholder>
          <w:docPart w:val="CA8F7BE7714E414DA0C4EDD236DD0A67"/>
        </w:placeholder>
        <w:temporary/>
        <w:showingPlcHdr/>
        <w15:appearance w15:val="hidden"/>
      </w:sdtPr>
      <w:sdtEndPr/>
      <w:sdtContent>
        <w:p w14:paraId="2D49877B" w14:textId="77777777" w:rsidR="00AD782D" w:rsidRPr="00CF1A49" w:rsidRDefault="0062312F" w:rsidP="0062312F">
          <w:pPr>
            <w:pStyle w:val="Heading1"/>
          </w:pPr>
          <w:r w:rsidRPr="00CF1A49">
            <w:t>Activities</w:t>
          </w:r>
        </w:p>
      </w:sdtContent>
    </w:sdt>
    <w:p w14:paraId="70BF8630" w14:textId="5CA58F5F" w:rsidR="005F4979" w:rsidRPr="006E1507" w:rsidRDefault="005F4979" w:rsidP="006E1507">
      <w:r>
        <w:t>Currently building out a trading bot to trade stocks, currency, and cryptocurrency based on technical analysis and machine learning.</w:t>
      </w:r>
      <w:r w:rsidR="00731A7B">
        <w:t xml:space="preserve"> Django, Celery</w:t>
      </w:r>
      <w:r w:rsidR="00355FD3">
        <w:t>, Python, Golang</w:t>
      </w:r>
    </w:p>
    <w:sectPr w:rsidR="005F4979"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71A2" w14:textId="77777777" w:rsidR="003B1DEF" w:rsidRDefault="003B1DEF" w:rsidP="0068194B">
      <w:r>
        <w:separator/>
      </w:r>
    </w:p>
    <w:p w14:paraId="20DB1AD0" w14:textId="77777777" w:rsidR="003B1DEF" w:rsidRDefault="003B1DEF"/>
    <w:p w14:paraId="10A05191" w14:textId="77777777" w:rsidR="003B1DEF" w:rsidRDefault="003B1DEF"/>
  </w:endnote>
  <w:endnote w:type="continuationSeparator" w:id="0">
    <w:p w14:paraId="6BEB74F5" w14:textId="77777777" w:rsidR="003B1DEF" w:rsidRDefault="003B1DEF" w:rsidP="0068194B">
      <w:r>
        <w:continuationSeparator/>
      </w:r>
    </w:p>
    <w:p w14:paraId="42F2D237" w14:textId="77777777" w:rsidR="003B1DEF" w:rsidRDefault="003B1DEF"/>
    <w:p w14:paraId="78776184" w14:textId="77777777" w:rsidR="003B1DEF" w:rsidRDefault="003B1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1A453C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5516" w14:textId="77777777" w:rsidR="003B1DEF" w:rsidRDefault="003B1DEF" w:rsidP="0068194B">
      <w:r>
        <w:separator/>
      </w:r>
    </w:p>
    <w:p w14:paraId="110FED82" w14:textId="77777777" w:rsidR="003B1DEF" w:rsidRDefault="003B1DEF"/>
    <w:p w14:paraId="2B1756C4" w14:textId="77777777" w:rsidR="003B1DEF" w:rsidRDefault="003B1DEF"/>
  </w:footnote>
  <w:footnote w:type="continuationSeparator" w:id="0">
    <w:p w14:paraId="73A0E139" w14:textId="77777777" w:rsidR="003B1DEF" w:rsidRDefault="003B1DEF" w:rsidP="0068194B">
      <w:r>
        <w:continuationSeparator/>
      </w:r>
    </w:p>
    <w:p w14:paraId="7DED3ADE" w14:textId="77777777" w:rsidR="003B1DEF" w:rsidRDefault="003B1DEF"/>
    <w:p w14:paraId="10F85DE6" w14:textId="77777777" w:rsidR="003B1DEF" w:rsidRDefault="003B1D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E5D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E997965" wp14:editId="50D2F0D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286A618"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BC36BC6"/>
    <w:multiLevelType w:val="hybridMultilevel"/>
    <w:tmpl w:val="C216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E604EA1"/>
    <w:multiLevelType w:val="hybridMultilevel"/>
    <w:tmpl w:val="83F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1137140"/>
    <w:multiLevelType w:val="hybridMultilevel"/>
    <w:tmpl w:val="C7F6A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F152D81"/>
    <w:multiLevelType w:val="hybridMultilevel"/>
    <w:tmpl w:val="C1AA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59"/>
    <w:rsid w:val="000001EF"/>
    <w:rsid w:val="00007322"/>
    <w:rsid w:val="00007728"/>
    <w:rsid w:val="00022EB2"/>
    <w:rsid w:val="00024584"/>
    <w:rsid w:val="00024730"/>
    <w:rsid w:val="0005572B"/>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5FD3"/>
    <w:rsid w:val="00366398"/>
    <w:rsid w:val="00371A92"/>
    <w:rsid w:val="003A0632"/>
    <w:rsid w:val="003A30E5"/>
    <w:rsid w:val="003A6ADF"/>
    <w:rsid w:val="003B1DEF"/>
    <w:rsid w:val="003B5928"/>
    <w:rsid w:val="003D380F"/>
    <w:rsid w:val="003E160D"/>
    <w:rsid w:val="003E58CC"/>
    <w:rsid w:val="003F1D5F"/>
    <w:rsid w:val="00405128"/>
    <w:rsid w:val="00406CFF"/>
    <w:rsid w:val="00416B25"/>
    <w:rsid w:val="00420592"/>
    <w:rsid w:val="004319E0"/>
    <w:rsid w:val="00437E8C"/>
    <w:rsid w:val="00440225"/>
    <w:rsid w:val="004458BB"/>
    <w:rsid w:val="004459B1"/>
    <w:rsid w:val="004726BC"/>
    <w:rsid w:val="004735EE"/>
    <w:rsid w:val="00474105"/>
    <w:rsid w:val="00480E6E"/>
    <w:rsid w:val="00486277"/>
    <w:rsid w:val="00494CF6"/>
    <w:rsid w:val="00495F8D"/>
    <w:rsid w:val="004A1FAE"/>
    <w:rsid w:val="004A32FF"/>
    <w:rsid w:val="004B06EB"/>
    <w:rsid w:val="004B6AD0"/>
    <w:rsid w:val="004C0B4B"/>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336A"/>
    <w:rsid w:val="005F4979"/>
    <w:rsid w:val="005F4B91"/>
    <w:rsid w:val="005F55D2"/>
    <w:rsid w:val="0062312F"/>
    <w:rsid w:val="00625F2C"/>
    <w:rsid w:val="006618E9"/>
    <w:rsid w:val="0068194B"/>
    <w:rsid w:val="00692703"/>
    <w:rsid w:val="006A1962"/>
    <w:rsid w:val="006B5D48"/>
    <w:rsid w:val="006B7D7B"/>
    <w:rsid w:val="006C1A5E"/>
    <w:rsid w:val="006D65FA"/>
    <w:rsid w:val="006E1507"/>
    <w:rsid w:val="00705333"/>
    <w:rsid w:val="00712D8B"/>
    <w:rsid w:val="007273B7"/>
    <w:rsid w:val="00731A7B"/>
    <w:rsid w:val="00733E0A"/>
    <w:rsid w:val="0074403D"/>
    <w:rsid w:val="00746D44"/>
    <w:rsid w:val="007538DC"/>
    <w:rsid w:val="00757803"/>
    <w:rsid w:val="0079206B"/>
    <w:rsid w:val="00796076"/>
    <w:rsid w:val="007C0566"/>
    <w:rsid w:val="007C606B"/>
    <w:rsid w:val="007E6A61"/>
    <w:rsid w:val="00801140"/>
    <w:rsid w:val="00803404"/>
    <w:rsid w:val="00811431"/>
    <w:rsid w:val="008222DF"/>
    <w:rsid w:val="00834955"/>
    <w:rsid w:val="00836D8B"/>
    <w:rsid w:val="00855B59"/>
    <w:rsid w:val="00860461"/>
    <w:rsid w:val="008630A4"/>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066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0C8C"/>
    <w:rsid w:val="00B10EBE"/>
    <w:rsid w:val="00B236F1"/>
    <w:rsid w:val="00B339B2"/>
    <w:rsid w:val="00B50F99"/>
    <w:rsid w:val="00B51D1B"/>
    <w:rsid w:val="00B540F4"/>
    <w:rsid w:val="00B60FD0"/>
    <w:rsid w:val="00B622DF"/>
    <w:rsid w:val="00B6332A"/>
    <w:rsid w:val="00B75B3C"/>
    <w:rsid w:val="00B81760"/>
    <w:rsid w:val="00B8494C"/>
    <w:rsid w:val="00BA0D22"/>
    <w:rsid w:val="00BA1546"/>
    <w:rsid w:val="00BB4E51"/>
    <w:rsid w:val="00BD431F"/>
    <w:rsid w:val="00BE423E"/>
    <w:rsid w:val="00BF494D"/>
    <w:rsid w:val="00BF61AC"/>
    <w:rsid w:val="00C3789E"/>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DB3"/>
    <w:rsid w:val="00DE0FAA"/>
    <w:rsid w:val="00DE136D"/>
    <w:rsid w:val="00DE6534"/>
    <w:rsid w:val="00DF4D6C"/>
    <w:rsid w:val="00E01923"/>
    <w:rsid w:val="00E14498"/>
    <w:rsid w:val="00E2397A"/>
    <w:rsid w:val="00E254DB"/>
    <w:rsid w:val="00E300FC"/>
    <w:rsid w:val="00E362DB"/>
    <w:rsid w:val="00E47859"/>
    <w:rsid w:val="00E5632B"/>
    <w:rsid w:val="00E70240"/>
    <w:rsid w:val="00E71E6B"/>
    <w:rsid w:val="00E81CC5"/>
    <w:rsid w:val="00E85A87"/>
    <w:rsid w:val="00E85B4A"/>
    <w:rsid w:val="00E85ED5"/>
    <w:rsid w:val="00E9528E"/>
    <w:rsid w:val="00EA5099"/>
    <w:rsid w:val="00EC1351"/>
    <w:rsid w:val="00EC4CBF"/>
    <w:rsid w:val="00EE2CA8"/>
    <w:rsid w:val="00EF17E8"/>
    <w:rsid w:val="00EF51D9"/>
    <w:rsid w:val="00F05BDE"/>
    <w:rsid w:val="00F130DD"/>
    <w:rsid w:val="00F24884"/>
    <w:rsid w:val="00F476C4"/>
    <w:rsid w:val="00F61DF9"/>
    <w:rsid w:val="00F81960"/>
    <w:rsid w:val="00F82424"/>
    <w:rsid w:val="00F8769D"/>
    <w:rsid w:val="00F9350C"/>
    <w:rsid w:val="00F94EB5"/>
    <w:rsid w:val="00F9624D"/>
    <w:rsid w:val="00FB31C1"/>
    <w:rsid w:val="00FB58F2"/>
    <w:rsid w:val="00FC6AEA"/>
    <w:rsid w:val="00FD0BB0"/>
    <w:rsid w:val="00FD3D13"/>
    <w:rsid w:val="00FE55A2"/>
    <w:rsid w:val="00FF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3DF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E47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pradeep-b-835b59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am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A65C3D11E34B9D8AD76F6FC9A26B9F"/>
        <w:category>
          <w:name w:val="General"/>
          <w:gallery w:val="placeholder"/>
        </w:category>
        <w:types>
          <w:type w:val="bbPlcHdr"/>
        </w:types>
        <w:behaviors>
          <w:behavior w:val="content"/>
        </w:behaviors>
        <w:guid w:val="{D81745B0-2BFC-4BE7-88B5-0FC03928ECE9}"/>
      </w:docPartPr>
      <w:docPartBody>
        <w:p w:rsidR="001733F5" w:rsidRDefault="002F6B55">
          <w:pPr>
            <w:pStyle w:val="31A65C3D11E34B9D8AD76F6FC9A26B9F"/>
          </w:pPr>
          <w:r w:rsidRPr="00CF1A49">
            <w:t>·</w:t>
          </w:r>
        </w:p>
      </w:docPartBody>
    </w:docPart>
    <w:docPart>
      <w:docPartPr>
        <w:name w:val="4565CCBD0CBF474C886334FA6291B054"/>
        <w:category>
          <w:name w:val="General"/>
          <w:gallery w:val="placeholder"/>
        </w:category>
        <w:types>
          <w:type w:val="bbPlcHdr"/>
        </w:types>
        <w:behaviors>
          <w:behavior w:val="content"/>
        </w:behaviors>
        <w:guid w:val="{958D8E8C-465F-4BEF-B3A1-6F3E61976036}"/>
      </w:docPartPr>
      <w:docPartBody>
        <w:p w:rsidR="001733F5" w:rsidRDefault="002F6B55">
          <w:pPr>
            <w:pStyle w:val="4565CCBD0CBF474C886334FA6291B054"/>
          </w:pPr>
          <w:r w:rsidRPr="00CF1A49">
            <w:t>Experience</w:t>
          </w:r>
        </w:p>
      </w:docPartBody>
    </w:docPart>
    <w:docPart>
      <w:docPartPr>
        <w:name w:val="0E0ED98C47584158AE276977B5814D34"/>
        <w:category>
          <w:name w:val="General"/>
          <w:gallery w:val="placeholder"/>
        </w:category>
        <w:types>
          <w:type w:val="bbPlcHdr"/>
        </w:types>
        <w:behaviors>
          <w:behavior w:val="content"/>
        </w:behaviors>
        <w:guid w:val="{F888B65A-EE81-4E44-8ABC-391EABF48CAB}"/>
      </w:docPartPr>
      <w:docPartBody>
        <w:p w:rsidR="001733F5" w:rsidRDefault="002F6B55">
          <w:pPr>
            <w:pStyle w:val="0E0ED98C47584158AE276977B5814D34"/>
          </w:pPr>
          <w:r w:rsidRPr="00CF1A49">
            <w:t>Education</w:t>
          </w:r>
        </w:p>
      </w:docPartBody>
    </w:docPart>
    <w:docPart>
      <w:docPartPr>
        <w:name w:val="A3F236B85A6E4707A3F7D127AF3ADCC0"/>
        <w:category>
          <w:name w:val="General"/>
          <w:gallery w:val="placeholder"/>
        </w:category>
        <w:types>
          <w:type w:val="bbPlcHdr"/>
        </w:types>
        <w:behaviors>
          <w:behavior w:val="content"/>
        </w:behaviors>
        <w:guid w:val="{CCD41951-5151-4C0A-BF00-34A1AEFBA2BB}"/>
      </w:docPartPr>
      <w:docPartBody>
        <w:p w:rsidR="001733F5" w:rsidRDefault="002F6B55">
          <w:pPr>
            <w:pStyle w:val="A3F236B85A6E4707A3F7D127AF3ADCC0"/>
          </w:pPr>
          <w:r w:rsidRPr="00CF1A49">
            <w:t>Skills</w:t>
          </w:r>
        </w:p>
      </w:docPartBody>
    </w:docPart>
    <w:docPart>
      <w:docPartPr>
        <w:name w:val="CA8F7BE7714E414DA0C4EDD236DD0A67"/>
        <w:category>
          <w:name w:val="General"/>
          <w:gallery w:val="placeholder"/>
        </w:category>
        <w:types>
          <w:type w:val="bbPlcHdr"/>
        </w:types>
        <w:behaviors>
          <w:behavior w:val="content"/>
        </w:behaviors>
        <w:guid w:val="{A48085CD-EFE1-42CE-AD4E-3DC5C59A6570}"/>
      </w:docPartPr>
      <w:docPartBody>
        <w:p w:rsidR="001733F5" w:rsidRDefault="002F6B55">
          <w:pPr>
            <w:pStyle w:val="CA8F7BE7714E414DA0C4EDD236DD0A67"/>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48"/>
    <w:rsid w:val="00026048"/>
    <w:rsid w:val="001733F5"/>
    <w:rsid w:val="002F6B55"/>
    <w:rsid w:val="00E4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1A65C3D11E34B9D8AD76F6FC9A26B9F">
    <w:name w:val="31A65C3D11E34B9D8AD76F6FC9A26B9F"/>
  </w:style>
  <w:style w:type="paragraph" w:customStyle="1" w:styleId="4565CCBD0CBF474C886334FA6291B054">
    <w:name w:val="4565CCBD0CBF474C886334FA6291B054"/>
  </w:style>
  <w:style w:type="character" w:styleId="SubtleReference">
    <w:name w:val="Subtle Reference"/>
    <w:basedOn w:val="DefaultParagraphFont"/>
    <w:uiPriority w:val="10"/>
    <w:qFormat/>
    <w:rsid w:val="00026048"/>
    <w:rPr>
      <w:b/>
      <w:caps w:val="0"/>
      <w:smallCaps/>
      <w:color w:val="595959" w:themeColor="text1" w:themeTint="A6"/>
    </w:rPr>
  </w:style>
  <w:style w:type="paragraph" w:customStyle="1" w:styleId="0E0ED98C47584158AE276977B5814D34">
    <w:name w:val="0E0ED98C47584158AE276977B5814D34"/>
  </w:style>
  <w:style w:type="paragraph" w:customStyle="1" w:styleId="A3F236B85A6E4707A3F7D127AF3ADCC0">
    <w:name w:val="A3F236B85A6E4707A3F7D127AF3ADCC0"/>
  </w:style>
  <w:style w:type="paragraph" w:customStyle="1" w:styleId="CA8F7BE7714E414DA0C4EDD236DD0A67">
    <w:name w:val="CA8F7BE7714E414DA0C4EDD236DD0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2022-01-14T00:39:00Z</dcterms:created>
  <dcterms:modified xsi:type="dcterms:W3CDTF">2022-01-14T01:11:00Z</dcterms:modified>
  <cp:category/>
</cp:coreProperties>
</file>